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6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114F85" w:rsidTr="00114F8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114F85" w:rsidRDefault="00114F85" w:rsidP="00114F85">
            <w:bookmarkStart w:id="0" w:name="_GoBack"/>
            <w:bookmarkEnd w:id="0"/>
          </w:p>
          <w:p w:rsidR="00114F85" w:rsidRDefault="00114F85" w:rsidP="00114F8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5AE658" wp14:editId="34439197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3D6F0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114F85" w:rsidTr="00114F85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114F85" w:rsidRDefault="00114F85" w:rsidP="00114F85">
            <w:pPr>
              <w:rPr>
                <w:noProof/>
              </w:rPr>
            </w:pPr>
          </w:p>
        </w:tc>
      </w:tr>
      <w:tr w:rsidR="00114F85" w:rsidTr="00114F85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C229460D58240F6BF75190F6FF450FD"/>
              </w:placeholder>
              <w15:appearance w15:val="hidden"/>
            </w:sdtPr>
            <w:sdtContent>
              <w:p w:rsidR="00114F85" w:rsidRDefault="00114F85" w:rsidP="00114F85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>
                  <w:rPr>
                    <w:rStyle w:val="SubtitleChar"/>
                    <w:b w:val="0"/>
                    <w:noProof/>
                  </w:rPr>
                  <w:t>August 29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114F85" w:rsidRDefault="00114F85" w:rsidP="00114F85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F351C9C" wp14:editId="53973C7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D0A2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114F85" w:rsidRDefault="00114F85" w:rsidP="00114F85">
            <w:pPr>
              <w:rPr>
                <w:noProof/>
                <w:sz w:val="10"/>
                <w:szCs w:val="10"/>
              </w:rPr>
            </w:pPr>
          </w:p>
          <w:p w:rsidR="00114F85" w:rsidRDefault="00114F85" w:rsidP="00114F85">
            <w:pPr>
              <w:rPr>
                <w:noProof/>
                <w:sz w:val="10"/>
                <w:szCs w:val="10"/>
              </w:rPr>
            </w:pPr>
          </w:p>
          <w:p w:rsidR="00114F85" w:rsidRDefault="00114F85" w:rsidP="00114F85">
            <w:sdt>
              <w:sdtPr>
                <w:id w:val="-1740469667"/>
                <w:placeholder>
                  <w:docPart w:val="7D20B29B259C40F4ABA6846E36C86D56"/>
                </w:placeholder>
                <w:showingPlcHdr/>
                <w15:appearance w15:val="hidden"/>
              </w:sdtPr>
              <w:sdtContent>
                <w:r>
                  <w:t>COMPANY NAME</w:t>
                </w:r>
              </w:sdtContent>
            </w:sdt>
          </w:p>
          <w:p w:rsidR="00114F85" w:rsidRDefault="00114F85" w:rsidP="00114F85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92A073EBB954BB4A0A34EA707874CC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Mohamed Jebara</w:t>
                </w:r>
              </w:sdtContent>
            </w:sdt>
          </w:p>
          <w:p w:rsidR="00114F85" w:rsidRPr="00D86945" w:rsidRDefault="00114F85" w:rsidP="00114F85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114F85" w:rsidP="00D70D02"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-965545</wp:posOffset>
            </wp:positionH>
            <wp:positionV relativeFrom="paragraph">
              <wp:posOffset>5716</wp:posOffset>
            </wp:positionV>
            <wp:extent cx="8520351" cy="478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1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431" cy="478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975995</wp:posOffset>
                </wp:positionH>
                <wp:positionV relativeFrom="page">
                  <wp:posOffset>1805305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69A3A" id="Rectangle 3" o:spid="_x0000_s1026" alt="white rectangle for text on cover" style="position:absolute;margin-left:76.85pt;margin-top:142.1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6B811AB5" wp14:editId="52EA79E7">
                <wp:extent cx="3528695" cy="1210614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1210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F85" w:rsidRPr="00D86945" w:rsidRDefault="00114F85" w:rsidP="00114F85">
                            <w:pPr>
                              <w:pStyle w:val="Title"/>
                            </w:pPr>
                            <w:r>
                              <w:t>Flynn’s Arcade</w:t>
                            </w:r>
                          </w:p>
                          <w:p w:rsidR="00114F85" w:rsidRPr="00D86945" w:rsidRDefault="00114F85" w:rsidP="00114F85">
                            <w:pPr>
                              <w:pStyle w:val="Title"/>
                              <w:spacing w:after="0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11A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<v:textbox>
                  <w:txbxContent>
                    <w:p w:rsidR="00114F85" w:rsidRPr="00D86945" w:rsidRDefault="00114F85" w:rsidP="00114F85">
                      <w:pPr>
                        <w:pStyle w:val="Title"/>
                      </w:pPr>
                      <w:r>
                        <w:t>Flynn’s Arcade</w:t>
                      </w:r>
                    </w:p>
                    <w:p w:rsidR="00114F85" w:rsidRPr="00D86945" w:rsidRDefault="00114F85" w:rsidP="00114F85">
                      <w:pPr>
                        <w:pStyle w:val="Title"/>
                        <w:spacing w:after="0"/>
                      </w:pPr>
                      <w:r>
                        <w:t>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77E9" w:rsidRDefault="00D077E9">
      <w:pPr>
        <w:spacing w:after="200"/>
      </w:pPr>
      <w:r w:rsidRPr="00D967AC"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DBC4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80F6FC8B6CE8405894A44C4D70A6A093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EB0D78019A9C4F81A5A4B72D6A3E258D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8455C362071D426AB787A555FA650BE0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5B1314EEBBF744ADA233A295212AF1DD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F59AC701125F47F187C0643E94A1CCB3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F85" w:rsidRDefault="00114F85">
      <w:r>
        <w:separator/>
      </w:r>
    </w:p>
    <w:p w:rsidR="00114F85" w:rsidRDefault="00114F85"/>
  </w:endnote>
  <w:endnote w:type="continuationSeparator" w:id="0">
    <w:p w:rsidR="00114F85" w:rsidRDefault="00114F85">
      <w:r>
        <w:continuationSeparator/>
      </w:r>
    </w:p>
    <w:p w:rsidR="00114F85" w:rsidRDefault="00114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C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F85" w:rsidRDefault="00114F85">
      <w:r>
        <w:separator/>
      </w:r>
    </w:p>
    <w:p w:rsidR="00114F85" w:rsidRDefault="00114F85"/>
  </w:footnote>
  <w:footnote w:type="continuationSeparator" w:id="0">
    <w:p w:rsidR="00114F85" w:rsidRDefault="00114F85">
      <w:r>
        <w:continuationSeparator/>
      </w:r>
    </w:p>
    <w:p w:rsidR="00114F85" w:rsidRDefault="00114F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85"/>
    <w:rsid w:val="0002482E"/>
    <w:rsid w:val="00050324"/>
    <w:rsid w:val="000A0150"/>
    <w:rsid w:val="000E63C9"/>
    <w:rsid w:val="00114F8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3C4E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A9218C06-C907-4255-ADC3-22F2F56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.jebar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F6FC8B6CE8405894A44C4D70A6A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9EC2E-AD0A-42E8-AB0E-C4FB077ACFC2}"/>
      </w:docPartPr>
      <w:docPartBody>
        <w:p w:rsidR="00000000" w:rsidRDefault="00397CEA">
          <w:pPr>
            <w:pStyle w:val="80F6FC8B6CE8405894A44C4D70A6A093"/>
          </w:pPr>
          <w:r w:rsidRPr="00DF027C">
            <w:t>Subtitle Text Here</w:t>
          </w:r>
        </w:p>
      </w:docPartBody>
    </w:docPart>
    <w:docPart>
      <w:docPartPr>
        <w:name w:val="EB0D78019A9C4F81A5A4B72D6A3E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0AFE-29A6-4B35-872A-4905DC498685}"/>
      </w:docPartPr>
      <w:docPartBody>
        <w:p w:rsidR="00000000" w:rsidRDefault="00397CEA">
          <w:pPr>
            <w:pStyle w:val="EB0D78019A9C4F81A5A4B72D6A3E258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8455C362071D426AB787A555FA65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AFC4F-CBD8-4C64-82F0-93B9B81A050A}"/>
      </w:docPartPr>
      <w:docPartBody>
        <w:p w:rsidR="00000000" w:rsidRDefault="00397CEA">
          <w:pPr>
            <w:pStyle w:val="8455C362071D426AB787A555FA650BE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5B1314EEBBF744ADA233A295212A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A291-D5A6-4B4B-A8BB-3BD33A6B32AD}"/>
      </w:docPartPr>
      <w:docPartBody>
        <w:p w:rsidR="00000000" w:rsidRDefault="00397CEA">
          <w:pPr>
            <w:pStyle w:val="5B1314EEBBF744ADA233A295212AF1DD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F59AC701125F47F187C0643E94A1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D0369-B0CD-408A-A286-BFB3F217A125}"/>
      </w:docPartPr>
      <w:docPartBody>
        <w:p w:rsidR="00000000" w:rsidRDefault="00397CEA">
          <w:pPr>
            <w:pStyle w:val="F59AC701125F47F187C0643E94A1CCB3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C229460D58240F6BF75190F6FF4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9E03A-5C43-4921-9A91-041DC2DD74B0}"/>
      </w:docPartPr>
      <w:docPartBody>
        <w:p w:rsidR="00000000" w:rsidRDefault="00397CEA" w:rsidP="00397CEA">
          <w:pPr>
            <w:pStyle w:val="AC229460D58240F6BF75190F6FF450F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August 29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D20B29B259C40F4ABA6846E36C8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9B1F-9619-42E3-8111-89A91BDD8183}"/>
      </w:docPartPr>
      <w:docPartBody>
        <w:p w:rsidR="00000000" w:rsidRDefault="00397CEA" w:rsidP="00397CEA">
          <w:pPr>
            <w:pStyle w:val="7D20B29B259C40F4ABA6846E36C86D56"/>
          </w:pPr>
          <w:r>
            <w:t>COMPANY NAME</w:t>
          </w:r>
        </w:p>
      </w:docPartBody>
    </w:docPart>
    <w:docPart>
      <w:docPartPr>
        <w:name w:val="192A073EBB954BB4A0A34EA707874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2CEB3-A825-46D9-9638-739BECAB0DBC}"/>
      </w:docPartPr>
      <w:docPartBody>
        <w:p w:rsidR="00000000" w:rsidRDefault="00397CEA" w:rsidP="00397CEA">
          <w:pPr>
            <w:pStyle w:val="192A073EBB954BB4A0A34EA707874CC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EA"/>
    <w:rsid w:val="003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97CEA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397CEA"/>
    <w:rPr>
      <w:caps/>
      <w:color w:val="44546A" w:themeColor="text2"/>
      <w:spacing w:val="20"/>
      <w:sz w:val="32"/>
      <w:lang w:val="en-US" w:eastAsia="en-US"/>
    </w:rPr>
  </w:style>
  <w:style w:type="paragraph" w:customStyle="1" w:styleId="13ECB7D9EE224C32910F5A5EB1C2F07E">
    <w:name w:val="13ECB7D9EE224C32910F5A5EB1C2F07E"/>
  </w:style>
  <w:style w:type="paragraph" w:customStyle="1" w:styleId="84B2618EF17E4221BE2D0F60B2267179">
    <w:name w:val="84B2618EF17E4221BE2D0F60B2267179"/>
  </w:style>
  <w:style w:type="paragraph" w:customStyle="1" w:styleId="B6477B2B516746BFA4B4A5A33A29D30F">
    <w:name w:val="B6477B2B516746BFA4B4A5A33A29D30F"/>
  </w:style>
  <w:style w:type="paragraph" w:customStyle="1" w:styleId="80F6FC8B6CE8405894A44C4D70A6A093">
    <w:name w:val="80F6FC8B6CE8405894A44C4D70A6A093"/>
  </w:style>
  <w:style w:type="paragraph" w:customStyle="1" w:styleId="EB0D78019A9C4F81A5A4B72D6A3E258D">
    <w:name w:val="EB0D78019A9C4F81A5A4B72D6A3E258D"/>
  </w:style>
  <w:style w:type="paragraph" w:customStyle="1" w:styleId="8455C362071D426AB787A555FA650BE0">
    <w:name w:val="8455C362071D426AB787A555FA650BE0"/>
  </w:style>
  <w:style w:type="paragraph" w:customStyle="1" w:styleId="5B1314EEBBF744ADA233A295212AF1DD">
    <w:name w:val="5B1314EEBBF744ADA233A295212AF1DD"/>
  </w:style>
  <w:style w:type="paragraph" w:customStyle="1" w:styleId="F59AC701125F47F187C0643E94A1CCB3">
    <w:name w:val="F59AC701125F47F187C0643E94A1CCB3"/>
  </w:style>
  <w:style w:type="paragraph" w:customStyle="1" w:styleId="AC229460D58240F6BF75190F6FF450FD">
    <w:name w:val="AC229460D58240F6BF75190F6FF450FD"/>
    <w:rsid w:val="00397CEA"/>
  </w:style>
  <w:style w:type="paragraph" w:customStyle="1" w:styleId="7D20B29B259C40F4ABA6846E36C86D56">
    <w:name w:val="7D20B29B259C40F4ABA6846E36C86D56"/>
    <w:rsid w:val="00397CEA"/>
  </w:style>
  <w:style w:type="paragraph" w:customStyle="1" w:styleId="192A073EBB954BB4A0A34EA707874CC6">
    <w:name w:val="192A073EBB954BB4A0A34EA707874CC6"/>
    <w:rsid w:val="00397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Jebara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Jebara</dc:creator>
  <cp:keywords/>
  <cp:lastModifiedBy>Mohamed Jebara</cp:lastModifiedBy>
  <cp:revision>1</cp:revision>
  <cp:lastPrinted>2006-08-01T17:47:00Z</cp:lastPrinted>
  <dcterms:created xsi:type="dcterms:W3CDTF">2019-08-29T01:55:00Z</dcterms:created>
  <dcterms:modified xsi:type="dcterms:W3CDTF">2019-08-29T02:28:00Z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